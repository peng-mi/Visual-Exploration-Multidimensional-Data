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747255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1333376"/>
              <w:placeholder>
                <w:docPart w:val="74A57C098C7345E0B0410AED0FBBD755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747255" w:rsidRDefault="0082412E">
                <w:pPr>
                  <w:pStyle w:val="CompanyName"/>
                </w:pPr>
                <w:r>
                  <w:t>[Company Name]</w:t>
                </w:r>
              </w:p>
            </w:sdtContent>
          </w:sdt>
          <w:sdt>
            <w:sdtPr>
              <w:id w:val="241333385"/>
              <w:placeholder>
                <w:docPart w:val="82215C0060554A4FBFA092E74DDF6D22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Slogan"/>
                </w:pPr>
                <w:r>
                  <w:t>[Company Slogan]</w:t>
                </w:r>
              </w:p>
            </w:sdtContent>
          </w:sdt>
          <w:sdt>
            <w:sdtPr>
              <w:alias w:val="Company Address"/>
              <w:tag w:val="Company Address"/>
              <w:id w:val="241333393"/>
              <w:placeholder>
                <w:docPart w:val="E5B9CFD4864C4AB0AFE8DD42BD255150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747255" w:rsidRDefault="0082412E">
                <w:pPr>
                  <w:pStyle w:val="ContactInformation"/>
                </w:pPr>
                <w:r>
                  <w:t>[Company Address]</w:t>
                </w:r>
              </w:p>
            </w:sdtContent>
          </w:sdt>
          <w:p w:rsidR="00747255" w:rsidRDefault="0082412E">
            <w:pPr>
              <w:pStyle w:val="ContactInformation"/>
            </w:pPr>
            <w:r>
              <w:t xml:space="preserve">Phone </w:t>
            </w:r>
            <w:sdt>
              <w:sdtPr>
                <w:alias w:val="Company Phone Number"/>
                <w:tag w:val="Company Phone Number"/>
                <w:id w:val="241333419"/>
                <w:placeholder>
                  <w:docPart w:val="0F58F13CC7CB48C5B454A3853409F078"/>
                </w:placeholder>
                <w:showingPlcHdr/>
                <w:dataBinding w:prefixMappings="xmlns:ns0='http://schemas.microsoft.com/office/2006/coverPageProps'" w:xpath="/ns0:CoverPageProperties[1]/ns0:CompanyPhone[1]" w:storeItemID="{55AF091B-3C7A-41E3-B477-F2FDAA23CFDA}"/>
                <w:text/>
              </w:sdtPr>
              <w:sdtEndPr/>
              <w:sdtContent>
                <w:r>
                  <w:t>[Phone Number]</w:t>
                </w:r>
              </w:sdtContent>
            </w:sdt>
          </w:p>
          <w:p w:rsidR="00747255" w:rsidRDefault="0082412E">
            <w:pPr>
              <w:pStyle w:val="ContactInformation"/>
            </w:pPr>
            <w:r>
              <w:t xml:space="preserve">Fax </w:t>
            </w:r>
            <w:sdt>
              <w:sdtPr>
                <w:alias w:val="Company Fax Number"/>
                <w:tag w:val="Company Fax Number"/>
                <w:id w:val="241333435"/>
                <w:placeholder>
                  <w:docPart w:val="1A4CACB1FB5F4126B190C08371902C8D"/>
                </w:placeholder>
                <w:showingPlcHdr/>
                <w:dataBinding w:prefixMappings="xmlns:ns0='http://schemas.microsoft.com/office/2006/coverPageProps'" w:xpath="/ns0:CoverPageProperties[1]/ns0:CompanyFax[1]" w:storeItemID="{55AF091B-3C7A-41E3-B477-F2FDAA23CFDA}"/>
                <w:text/>
              </w:sdtPr>
              <w:sdtEndPr/>
              <w:sdtContent>
                <w:r>
                  <w:t>[Fax Number]</w:t>
                </w:r>
              </w:sdtContent>
            </w:sdt>
          </w:p>
        </w:tc>
        <w:tc>
          <w:tcPr>
            <w:tcW w:w="5388" w:type="dxa"/>
          </w:tcPr>
          <w:p w:rsidR="00747255" w:rsidRDefault="0082412E">
            <w:pPr>
              <w:pStyle w:val="Heading1"/>
            </w:pPr>
            <w:r>
              <w:t>INVOICE</w:t>
            </w:r>
          </w:p>
        </w:tc>
      </w:tr>
      <w:tr w:rsidR="00747255">
        <w:trPr>
          <w:trHeight w:val="795"/>
          <w:jc w:val="center"/>
        </w:trPr>
        <w:tc>
          <w:tcPr>
            <w:tcW w:w="5412" w:type="dxa"/>
            <w:vMerge/>
          </w:tcPr>
          <w:p w:rsidR="00747255" w:rsidRDefault="00747255">
            <w:pPr>
              <w:spacing w:before="100" w:beforeAutospacing="1" w:after="100" w:afterAutospacing="1"/>
            </w:pPr>
          </w:p>
        </w:tc>
        <w:tc>
          <w:tcPr>
            <w:tcW w:w="5388" w:type="dxa"/>
            <w:vAlign w:val="bottom"/>
          </w:tcPr>
          <w:p w:rsidR="00747255" w:rsidRDefault="0082412E">
            <w:pPr>
              <w:pStyle w:val="RightAligned"/>
            </w:pPr>
            <w:r>
              <w:t>Invoice #</w:t>
            </w:r>
            <w:sdt>
              <w:sdtPr>
                <w:id w:val="241333446"/>
                <w:placeholder>
                  <w:docPart w:val="96C0B974AD1D426B813BCAD78E42AB27"/>
                </w:placeholder>
                <w:temporary/>
                <w:showingPlcHdr/>
              </w:sdtPr>
              <w:sdtEndPr/>
              <w:sdtContent>
                <w:r>
                  <w:t>[100]</w:t>
                </w:r>
              </w:sdtContent>
            </w:sdt>
          </w:p>
          <w:p w:rsidR="00747255" w:rsidRDefault="0082412E">
            <w:pPr>
              <w:pStyle w:val="RightAligned"/>
            </w:pPr>
            <w:r>
              <w:t xml:space="preserve">Date: </w:t>
            </w:r>
            <w:sdt>
              <w:sdtPr>
                <w:id w:val="241333454"/>
                <w:placeholder>
                  <w:docPart w:val="AB38718FB47F40C09EC8F20889CA1CB6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[Pick the date]</w:t>
                </w:r>
              </w:sdtContent>
            </w:sdt>
          </w:p>
        </w:tc>
      </w:tr>
    </w:tbl>
    <w:p w:rsidR="00747255" w:rsidRDefault="00747255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747255">
        <w:trPr>
          <w:trHeight w:val="1440"/>
          <w:jc w:val="center"/>
        </w:trPr>
        <w:tc>
          <w:tcPr>
            <w:tcW w:w="5400" w:type="dxa"/>
          </w:tcPr>
          <w:p w:rsidR="00747255" w:rsidRDefault="0082412E">
            <w:pPr>
              <w:pStyle w:val="ColumnHeading"/>
            </w:pPr>
            <w:r>
              <w:t>To:</w:t>
            </w:r>
          </w:p>
          <w:sdt>
            <w:sdtPr>
              <w:id w:val="241333466"/>
              <w:placeholder>
                <w:docPart w:val="484DB55436B04E6BB69DED9664D8E661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</w:pPr>
                <w:r>
                  <w:t>[Name]</w:t>
                </w:r>
              </w:p>
            </w:sdtContent>
          </w:sdt>
          <w:sdt>
            <w:sdtPr>
              <w:id w:val="241333487"/>
              <w:placeholder>
                <w:docPart w:val="008A54712241445BA20FAACDA68BFDC3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</w:pPr>
                <w:r>
                  <w:t>[Company Name]</w:t>
                </w:r>
              </w:p>
            </w:sdtContent>
          </w:sdt>
          <w:sdt>
            <w:sdtPr>
              <w:id w:val="241333495"/>
              <w:placeholder>
                <w:docPart w:val="6547C5FD5B3F4CE9B90E3D4EED89BD28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</w:pPr>
                <w:r>
                  <w:t>[Street Address]</w:t>
                </w:r>
              </w:p>
            </w:sdtContent>
          </w:sdt>
          <w:sdt>
            <w:sdtPr>
              <w:id w:val="241333503"/>
              <w:placeholder>
                <w:docPart w:val="54F25E2897AB47C3B662DF6A510EF748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</w:pPr>
                <w:r>
                  <w:t>[City, ST ZIP Code]</w:t>
                </w:r>
              </w:p>
            </w:sdtContent>
          </w:sdt>
          <w:sdt>
            <w:sdtPr>
              <w:id w:val="241333511"/>
              <w:placeholder>
                <w:docPart w:val="CAF646DACD6B43DEB52B71C72D2DB335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</w:pPr>
                <w:r>
                  <w:t>[Phone Number]</w:t>
                </w:r>
              </w:p>
            </w:sdtContent>
          </w:sdt>
        </w:tc>
        <w:tc>
          <w:tcPr>
            <w:tcW w:w="5400" w:type="dxa"/>
          </w:tcPr>
          <w:p w:rsidR="00747255" w:rsidRDefault="0082412E">
            <w:pPr>
              <w:pStyle w:val="ColumnHeading"/>
            </w:pPr>
            <w:r>
              <w:t>Ship To:</w:t>
            </w:r>
          </w:p>
          <w:sdt>
            <w:sdtPr>
              <w:id w:val="241333523"/>
              <w:placeholder>
                <w:docPart w:val="44EA725DF8BC4863A23FE2194902460B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</w:pPr>
                <w:r>
                  <w:t>[Name]</w:t>
                </w:r>
              </w:p>
            </w:sdtContent>
          </w:sdt>
          <w:sdt>
            <w:sdtPr>
              <w:id w:val="241333524"/>
              <w:placeholder>
                <w:docPart w:val="98614C8F778B4CE7BC6BB580C259E89C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  <w:rPr>
                    <w:sz w:val="24"/>
                  </w:rPr>
                </w:pPr>
                <w:r>
                  <w:t>[Company Name]</w:t>
                </w:r>
              </w:p>
            </w:sdtContent>
          </w:sdt>
          <w:sdt>
            <w:sdtPr>
              <w:id w:val="241333525"/>
              <w:placeholder>
                <w:docPart w:val="902AC0E3782842958CC8AEC5A035B5C1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  <w:rPr>
                    <w:sz w:val="24"/>
                  </w:rPr>
                </w:pPr>
                <w:r>
                  <w:t>[Street Address]</w:t>
                </w:r>
              </w:p>
            </w:sdtContent>
          </w:sdt>
          <w:sdt>
            <w:sdtPr>
              <w:id w:val="241333526"/>
              <w:placeholder>
                <w:docPart w:val="FCA8437AED444C0698D4D4AB96881F18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</w:pPr>
                <w:r>
                  <w:t>[City, ST ZIP Code]</w:t>
                </w:r>
              </w:p>
            </w:sdtContent>
          </w:sdt>
          <w:sdt>
            <w:sdtPr>
              <w:id w:val="241333527"/>
              <w:placeholder>
                <w:docPart w:val="89EFCCA7B4E44232B0E3078620C5EBA4"/>
              </w:placeholder>
              <w:temporary/>
              <w:showingPlcHdr/>
            </w:sdtPr>
            <w:sdtEndPr/>
            <w:sdtContent>
              <w:p w:rsidR="00747255" w:rsidRDefault="0082412E">
                <w:pPr>
                  <w:pStyle w:val="ContactInformation"/>
                  <w:rPr>
                    <w:sz w:val="24"/>
                  </w:rPr>
                </w:pPr>
                <w:r>
                  <w:t>[Phone Number]</w:t>
                </w:r>
              </w:p>
            </w:sdtContent>
          </w:sdt>
        </w:tc>
      </w:tr>
      <w:tr w:rsidR="00747255">
        <w:trPr>
          <w:trHeight w:val="1152"/>
          <w:jc w:val="center"/>
        </w:trPr>
        <w:tc>
          <w:tcPr>
            <w:tcW w:w="10800" w:type="dxa"/>
            <w:gridSpan w:val="2"/>
          </w:tcPr>
          <w:p w:rsidR="00747255" w:rsidRDefault="0082412E">
            <w:pPr>
              <w:pStyle w:val="Comments"/>
            </w:pPr>
            <w:r>
              <w:t>Comments or special instructions:</w:t>
            </w:r>
          </w:p>
          <w:p w:rsidR="00747255" w:rsidRDefault="0082412E">
            <w:pPr>
              <w:pStyle w:val="CommentsNotBold"/>
            </w:pPr>
            <w:sdt>
              <w:sdtPr>
                <w:id w:val="241333528"/>
                <w:placeholder>
                  <w:docPart w:val="CB9262786CDD43F89878A9F9BB09D7A7"/>
                </w:placeholder>
                <w:temporary/>
                <w:showingPlcHdr/>
              </w:sdtPr>
              <w:sdtEndPr/>
              <w:sdtContent>
                <w:r>
                  <w:t>[Your comments]</w:t>
                </w:r>
              </w:sdtContent>
            </w:sdt>
          </w:p>
        </w:tc>
      </w:tr>
    </w:tbl>
    <w:p w:rsidR="00747255" w:rsidRDefault="00747255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2295"/>
        <w:gridCol w:w="2295"/>
        <w:gridCol w:w="1440"/>
        <w:gridCol w:w="1440"/>
        <w:gridCol w:w="1440"/>
      </w:tblGrid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47255" w:rsidRDefault="0082412E">
            <w:pPr>
              <w:pStyle w:val="CenteredColumnHeading"/>
            </w:pPr>
            <w:bookmarkStart w:id="0" w:name="OLE_LINK1"/>
            <w:r>
              <w:t>SALESPERSON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47255" w:rsidRDefault="0082412E">
            <w:pPr>
              <w:pStyle w:val="CenteredColumnHeading"/>
            </w:pPr>
            <w:r>
              <w:t>P.O. NUMBER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vAlign w:val="center"/>
          </w:tcPr>
          <w:p w:rsidR="00747255" w:rsidRDefault="0082412E">
            <w:pPr>
              <w:pStyle w:val="CenteredColumnHeading"/>
            </w:pPr>
            <w:r>
              <w:t>REQUISITIONER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747255" w:rsidRDefault="0082412E">
            <w:pPr>
              <w:pStyle w:val="CenteredColumnHeading"/>
            </w:pPr>
            <w:r>
              <w:t>SHIPPED VIA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747255" w:rsidRDefault="0082412E">
            <w:pPr>
              <w:pStyle w:val="CenteredColumnHeading"/>
            </w:pPr>
            <w:r>
              <w:t>F.O.B. POINT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747255" w:rsidRDefault="0082412E">
            <w:pPr>
              <w:pStyle w:val="CenteredColumnHeading"/>
            </w:pPr>
            <w:r>
              <w:t>TERMS</w:t>
            </w: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shd w:val="clear" w:color="auto" w:fill="auto"/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2295" w:type="dxa"/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40" w:type="dxa"/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40" w:type="dxa"/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40" w:type="dxa"/>
            <w:vAlign w:val="center"/>
          </w:tcPr>
          <w:p w:rsidR="00747255" w:rsidRDefault="0082412E">
            <w:pPr>
              <w:pStyle w:val="TableText"/>
            </w:pPr>
            <w:r>
              <w:t>Due on receipt</w:t>
            </w:r>
          </w:p>
        </w:tc>
      </w:tr>
      <w:bookmarkEnd w:id="0"/>
    </w:tbl>
    <w:p w:rsidR="00747255" w:rsidRDefault="00747255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4557"/>
        <w:gridCol w:w="1484"/>
        <w:gridCol w:w="1464"/>
        <w:gridCol w:w="1405"/>
      </w:tblGrid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47255" w:rsidRDefault="0082412E">
            <w:pPr>
              <w:pStyle w:val="CenteredColumnHeading"/>
            </w:pPr>
            <w:r>
              <w:t>QUANTITY</w:t>
            </w:r>
          </w:p>
        </w:tc>
        <w:tc>
          <w:tcPr>
            <w:tcW w:w="604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47255" w:rsidRDefault="0082412E">
            <w:pPr>
              <w:pStyle w:val="CenteredColumnHeading"/>
            </w:pPr>
            <w:r>
              <w:t>DESCRIPTION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47255" w:rsidRDefault="0082412E">
            <w:pPr>
              <w:pStyle w:val="CenteredColumnHeading"/>
            </w:pPr>
            <w:r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47255" w:rsidRDefault="0082412E">
            <w:pPr>
              <w:pStyle w:val="CenteredColumnHeading"/>
            </w:pPr>
            <w:r>
              <w:t>TOTAL</w:t>
            </w: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644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47255" w:rsidRDefault="00747255">
            <w:pPr>
              <w:pStyle w:val="TableText"/>
            </w:pP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82412E">
            <w:pPr>
              <w:pStyle w:val="RightAligned"/>
            </w:pPr>
            <w:r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:rsidR="00747255" w:rsidRDefault="00747255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82412E">
            <w:pPr>
              <w:pStyle w:val="RightAligned"/>
            </w:pPr>
            <w:r>
              <w:t>SALES TAX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:rsidR="00747255" w:rsidRDefault="00747255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82412E">
            <w:pPr>
              <w:pStyle w:val="RightAligned"/>
            </w:pPr>
            <w:r>
              <w:t>SHIPPING &amp; HANDLING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  <w:tr w:rsidR="00747255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47255" w:rsidRDefault="00747255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82412E">
            <w:pPr>
              <w:pStyle w:val="RightAligned"/>
            </w:pPr>
            <w:r>
              <w:t>TOTAL due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747255" w:rsidRDefault="00747255">
            <w:pPr>
              <w:pStyle w:val="Amount"/>
            </w:pPr>
          </w:p>
        </w:tc>
      </w:tr>
    </w:tbl>
    <w:p w:rsidR="00747255" w:rsidRDefault="00747255"/>
    <w:p w:rsidR="00F41307" w:rsidRDefault="00F41307"/>
    <w:p w:rsidR="00F41307" w:rsidRDefault="00F41307"/>
    <w:p w:rsidR="00F41307" w:rsidRDefault="00F41307"/>
    <w:p w:rsidR="00F41307" w:rsidRDefault="00F41307"/>
    <w:p w:rsidR="00F41307" w:rsidRDefault="00F41307"/>
    <w:p w:rsidR="00F41307" w:rsidRDefault="00F41307"/>
    <w:p w:rsidR="00F41307" w:rsidRDefault="00F41307"/>
    <w:p w:rsidR="00F41307" w:rsidRDefault="00F41307"/>
    <w:p w:rsidR="00F41307" w:rsidRDefault="00361A8F">
      <w:r>
        <w:lastRenderedPageBreak/>
        <w:tab/>
      </w:r>
      <w:r>
        <w:tab/>
      </w:r>
      <w:r>
        <w:tab/>
      </w:r>
      <w:r>
        <w:tab/>
      </w:r>
      <w:r>
        <w:tab/>
        <w:t>Table 1     Database Design Analysis</w:t>
      </w:r>
    </w:p>
    <w:p w:rsidR="00361A8F" w:rsidRDefault="00361A8F"/>
    <w:tbl>
      <w:tblPr>
        <w:tblW w:w="72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7"/>
        <w:gridCol w:w="1245"/>
        <w:gridCol w:w="2261"/>
        <w:gridCol w:w="2661"/>
      </w:tblGrid>
      <w:tr w:rsidR="00361A8F" w:rsidTr="00740D13">
        <w:trPr>
          <w:cantSplit/>
          <w:trHeight w:val="292"/>
          <w:jc w:val="center"/>
        </w:trPr>
        <w:tc>
          <w:tcPr>
            <w:tcW w:w="228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353A" w:rsidRPr="00361A8F" w:rsidRDefault="00B4353A" w:rsidP="005B1EF4">
            <w:pPr>
              <w:pStyle w:val="CenteredColumnHeading"/>
              <w:rPr>
                <w:sz w:val="20"/>
                <w:szCs w:val="20"/>
              </w:rPr>
            </w:pPr>
            <w:r w:rsidRPr="00361A8F">
              <w:rPr>
                <w:sz w:val="20"/>
                <w:szCs w:val="20"/>
              </w:rPr>
              <w:t>Techniques</w:t>
            </w:r>
          </w:p>
        </w:tc>
        <w:tc>
          <w:tcPr>
            <w:tcW w:w="227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353A" w:rsidRPr="00361A8F" w:rsidRDefault="00B4353A" w:rsidP="005B1EF4">
            <w:pPr>
              <w:pStyle w:val="CenteredColumnHeading"/>
              <w:rPr>
                <w:sz w:val="20"/>
                <w:szCs w:val="20"/>
              </w:rPr>
            </w:pPr>
            <w:r w:rsidRPr="00361A8F">
              <w:rPr>
                <w:sz w:val="20"/>
                <w:szCs w:val="20"/>
              </w:rPr>
              <w:t>PROS</w:t>
            </w:r>
          </w:p>
        </w:tc>
        <w:tc>
          <w:tcPr>
            <w:tcW w:w="2682" w:type="dxa"/>
            <w:tcBorders>
              <w:top w:val="single" w:sz="12" w:space="0" w:color="auto"/>
            </w:tcBorders>
            <w:vAlign w:val="center"/>
          </w:tcPr>
          <w:p w:rsidR="00B4353A" w:rsidRPr="00361A8F" w:rsidRDefault="00B4353A" w:rsidP="005B1EF4">
            <w:pPr>
              <w:pStyle w:val="CenteredColumnHeading"/>
              <w:rPr>
                <w:sz w:val="20"/>
                <w:szCs w:val="20"/>
              </w:rPr>
            </w:pPr>
            <w:r w:rsidRPr="00361A8F">
              <w:rPr>
                <w:sz w:val="20"/>
                <w:szCs w:val="20"/>
              </w:rPr>
              <w:t>CONS</w:t>
            </w:r>
          </w:p>
        </w:tc>
      </w:tr>
      <w:tr w:rsidR="00361A8F" w:rsidTr="00740D13">
        <w:trPr>
          <w:cantSplit/>
          <w:trHeight w:val="292"/>
          <w:jc w:val="center"/>
        </w:trPr>
        <w:tc>
          <w:tcPr>
            <w:tcW w:w="2285" w:type="dxa"/>
            <w:gridSpan w:val="2"/>
            <w:shd w:val="clear" w:color="auto" w:fill="auto"/>
            <w:vAlign w:val="center"/>
          </w:tcPr>
          <w:p w:rsidR="00B4353A" w:rsidRPr="00361A8F" w:rsidRDefault="00B4353A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In-Memory Database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B4353A" w:rsidRPr="00361A8F" w:rsidRDefault="00B4353A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F</w:t>
            </w:r>
            <w:r w:rsidR="00F41307" w:rsidRPr="00361A8F">
              <w:rPr>
                <w:rFonts w:ascii="Arial" w:hAnsi="Arial" w:cs="Arial"/>
              </w:rPr>
              <w:t>ast</w:t>
            </w:r>
            <w:r w:rsidRPr="00361A8F">
              <w:rPr>
                <w:rFonts w:ascii="Arial" w:hAnsi="Arial" w:cs="Arial"/>
              </w:rPr>
              <w:t xml:space="preserve"> query performance</w:t>
            </w:r>
          </w:p>
        </w:tc>
        <w:tc>
          <w:tcPr>
            <w:tcW w:w="2682" w:type="dxa"/>
            <w:vAlign w:val="center"/>
          </w:tcPr>
          <w:p w:rsidR="00B4353A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Data size scales memory size</w:t>
            </w:r>
          </w:p>
        </w:tc>
      </w:tr>
      <w:tr w:rsidR="00361A8F" w:rsidTr="00740D13">
        <w:trPr>
          <w:cantSplit/>
          <w:trHeight w:val="292"/>
          <w:jc w:val="center"/>
        </w:trPr>
        <w:tc>
          <w:tcPr>
            <w:tcW w:w="2285" w:type="dxa"/>
            <w:gridSpan w:val="2"/>
            <w:shd w:val="clear" w:color="auto" w:fill="auto"/>
            <w:vAlign w:val="center"/>
          </w:tcPr>
          <w:p w:rsidR="00B4353A" w:rsidRPr="00361A8F" w:rsidRDefault="00B4353A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Data Cube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Fast performance</w:t>
            </w:r>
          </w:p>
          <w:p w:rsidR="00B4353A" w:rsidRPr="00361A8F" w:rsidRDefault="00B4353A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Aggregation Query</w:t>
            </w:r>
          </w:p>
        </w:tc>
        <w:tc>
          <w:tcPr>
            <w:tcW w:w="2682" w:type="dxa"/>
            <w:vAlign w:val="center"/>
          </w:tcPr>
          <w:p w:rsidR="00B4353A" w:rsidRPr="00361A8F" w:rsidRDefault="00B4353A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Data dimension scalability</w:t>
            </w:r>
          </w:p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Pre-Computing</w:t>
            </w:r>
          </w:p>
          <w:p w:rsidR="00B4353A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bookmarkStart w:id="1" w:name="OLE_LINK2"/>
            <w:r w:rsidRPr="00361A8F">
              <w:rPr>
                <w:rFonts w:ascii="Arial" w:hAnsi="Arial" w:cs="Arial"/>
              </w:rPr>
              <w:t>Lack of drill down q</w:t>
            </w:r>
            <w:r w:rsidR="00B4353A" w:rsidRPr="00361A8F">
              <w:rPr>
                <w:rFonts w:ascii="Arial" w:hAnsi="Arial" w:cs="Arial"/>
              </w:rPr>
              <w:t>uery</w:t>
            </w:r>
            <w:bookmarkEnd w:id="1"/>
          </w:p>
        </w:tc>
      </w:tr>
      <w:tr w:rsidR="00361A8F" w:rsidTr="00740D13">
        <w:trPr>
          <w:cantSplit/>
          <w:trHeight w:val="292"/>
          <w:jc w:val="center"/>
        </w:trPr>
        <w:tc>
          <w:tcPr>
            <w:tcW w:w="2285" w:type="dxa"/>
            <w:gridSpan w:val="2"/>
            <w:shd w:val="clear" w:color="auto" w:fill="auto"/>
            <w:vAlign w:val="center"/>
          </w:tcPr>
          <w:p w:rsidR="00B4353A" w:rsidRPr="00361A8F" w:rsidRDefault="00B4353A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Incremental Query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B4353A" w:rsidRDefault="00B4353A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Fast performance</w:t>
            </w:r>
          </w:p>
          <w:p w:rsidR="00361A8F" w:rsidRPr="00361A8F" w:rsidRDefault="00361A8F" w:rsidP="005B1EF4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reduction</w:t>
            </w:r>
          </w:p>
        </w:tc>
        <w:tc>
          <w:tcPr>
            <w:tcW w:w="2682" w:type="dxa"/>
            <w:vAlign w:val="center"/>
          </w:tcPr>
          <w:p w:rsidR="00B4353A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Approximated query results</w:t>
            </w:r>
          </w:p>
        </w:tc>
      </w:tr>
      <w:tr w:rsidR="00361A8F" w:rsidTr="00740D13">
        <w:trPr>
          <w:cantSplit/>
          <w:trHeight w:val="292"/>
          <w:jc w:val="center"/>
        </w:trPr>
        <w:tc>
          <w:tcPr>
            <w:tcW w:w="1062" w:type="dxa"/>
            <w:vMerge w:val="restart"/>
            <w:shd w:val="clear" w:color="auto" w:fill="auto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Data Reduction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Sampling Modeling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F41307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Fast performance</w:t>
            </w:r>
          </w:p>
          <w:p w:rsidR="00361A8F" w:rsidRPr="00361A8F" w:rsidRDefault="00361A8F" w:rsidP="005B1EF4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reduction</w:t>
            </w:r>
          </w:p>
        </w:tc>
        <w:tc>
          <w:tcPr>
            <w:tcW w:w="2682" w:type="dxa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Pre-knowledge of the data</w:t>
            </w:r>
          </w:p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Pre-computing</w:t>
            </w:r>
          </w:p>
        </w:tc>
      </w:tr>
      <w:tr w:rsidR="00F41307" w:rsidTr="00740D13">
        <w:trPr>
          <w:cantSplit/>
          <w:trHeight w:val="292"/>
          <w:jc w:val="center"/>
        </w:trPr>
        <w:tc>
          <w:tcPr>
            <w:tcW w:w="1062" w:type="dxa"/>
            <w:vMerge/>
            <w:shd w:val="clear" w:color="auto" w:fill="auto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 xml:space="preserve">Filtering 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361A8F" w:rsidRPr="00361A8F" w:rsidRDefault="00361A8F" w:rsidP="005B1EF4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 hoc query</w:t>
            </w:r>
          </w:p>
        </w:tc>
        <w:tc>
          <w:tcPr>
            <w:tcW w:w="2682" w:type="dxa"/>
            <w:vAlign w:val="center"/>
          </w:tcPr>
          <w:p w:rsidR="00F41307" w:rsidRPr="00361A8F" w:rsidRDefault="00F22E6E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In-place computing</w:t>
            </w:r>
          </w:p>
        </w:tc>
      </w:tr>
      <w:tr w:rsidR="00361A8F" w:rsidTr="00740D13">
        <w:trPr>
          <w:cantSplit/>
          <w:trHeight w:val="292"/>
          <w:jc w:val="center"/>
        </w:trPr>
        <w:tc>
          <w:tcPr>
            <w:tcW w:w="1062" w:type="dxa"/>
            <w:vMerge/>
            <w:shd w:val="clear" w:color="auto" w:fill="auto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Aggregation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F41307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Fast performance</w:t>
            </w:r>
          </w:p>
          <w:p w:rsidR="00361A8F" w:rsidRPr="00361A8F" w:rsidRDefault="00361A8F" w:rsidP="005B1EF4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reduction</w:t>
            </w:r>
          </w:p>
        </w:tc>
        <w:tc>
          <w:tcPr>
            <w:tcW w:w="2682" w:type="dxa"/>
            <w:vAlign w:val="center"/>
          </w:tcPr>
          <w:p w:rsidR="00F41307" w:rsidRPr="00361A8F" w:rsidRDefault="00F41307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Lack of drill down query</w:t>
            </w:r>
          </w:p>
          <w:p w:rsidR="00F22E6E" w:rsidRPr="00361A8F" w:rsidRDefault="00F22E6E" w:rsidP="005B1EF4">
            <w:pPr>
              <w:pStyle w:val="TableText"/>
              <w:rPr>
                <w:rFonts w:ascii="Arial" w:hAnsi="Arial" w:cs="Arial"/>
              </w:rPr>
            </w:pPr>
            <w:r w:rsidRPr="00361A8F">
              <w:rPr>
                <w:rFonts w:ascii="Arial" w:hAnsi="Arial" w:cs="Arial"/>
              </w:rPr>
              <w:t>Pre-computing</w:t>
            </w:r>
          </w:p>
        </w:tc>
      </w:tr>
    </w:tbl>
    <w:p w:rsidR="00747255" w:rsidRDefault="00747255"/>
    <w:p w:rsidR="00C07356" w:rsidRDefault="000D1747">
      <w:r w:rsidRPr="000D1747">
        <w:t>In our architecture, the data size is limited by GPU memory capability. To feed more data into GPU memory, we preprocess the data into compressed binary for</w:t>
      </w:r>
      <w:bookmarkStart w:id="2" w:name="_GoBack"/>
      <w:bookmarkEnd w:id="2"/>
      <w:r w:rsidRPr="000D1747">
        <w:t>mat.</w:t>
      </w:r>
    </w:p>
    <w:p w:rsidR="00C07356" w:rsidRDefault="00C07356">
      <w:r>
        <w:tab/>
      </w:r>
      <w:r>
        <w:tab/>
      </w:r>
      <w:r>
        <w:tab/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2295"/>
        <w:gridCol w:w="2295"/>
        <w:gridCol w:w="1440"/>
        <w:gridCol w:w="1440"/>
        <w:gridCol w:w="1440"/>
      </w:tblGrid>
      <w:tr w:rsidR="00C07356" w:rsidTr="005B1EF4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7356" w:rsidRDefault="00C07356" w:rsidP="005B1EF4">
            <w:pPr>
              <w:pStyle w:val="CenteredColumnHeading"/>
            </w:pPr>
            <w:r>
              <w:t>SALESPERSON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7356" w:rsidRDefault="00C07356" w:rsidP="005B1EF4">
            <w:pPr>
              <w:pStyle w:val="CenteredColumnHeading"/>
            </w:pPr>
            <w:r>
              <w:t>P.O. NUMBER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vAlign w:val="center"/>
          </w:tcPr>
          <w:p w:rsidR="00C07356" w:rsidRDefault="00C07356" w:rsidP="005B1EF4">
            <w:pPr>
              <w:pStyle w:val="CenteredColumnHeading"/>
            </w:pPr>
            <w:r>
              <w:t>REQUISITIONER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C07356" w:rsidRDefault="00C07356" w:rsidP="005B1EF4">
            <w:pPr>
              <w:pStyle w:val="CenteredColumnHeading"/>
            </w:pPr>
            <w:r>
              <w:t>SHIPPED VIA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C07356" w:rsidRDefault="00C07356" w:rsidP="005B1EF4">
            <w:pPr>
              <w:pStyle w:val="CenteredColumnHeading"/>
            </w:pPr>
            <w:r>
              <w:t>F.O.B. POINT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C07356" w:rsidRDefault="00C07356" w:rsidP="005B1EF4">
            <w:pPr>
              <w:pStyle w:val="CenteredColumnHeading"/>
            </w:pPr>
            <w:r>
              <w:t>TERMS</w:t>
            </w:r>
          </w:p>
        </w:tc>
      </w:tr>
      <w:tr w:rsidR="00C07356" w:rsidTr="005B1EF4">
        <w:trPr>
          <w:cantSplit/>
          <w:trHeight w:val="288"/>
          <w:jc w:val="center"/>
        </w:trPr>
        <w:tc>
          <w:tcPr>
            <w:tcW w:w="1890" w:type="dxa"/>
            <w:shd w:val="clear" w:color="auto" w:fill="auto"/>
            <w:vAlign w:val="center"/>
          </w:tcPr>
          <w:p w:rsidR="00C07356" w:rsidRDefault="00C07356" w:rsidP="005B1EF4">
            <w:pPr>
              <w:pStyle w:val="TableText"/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C07356" w:rsidRDefault="00C07356" w:rsidP="005B1EF4">
            <w:pPr>
              <w:pStyle w:val="TableText"/>
            </w:pPr>
          </w:p>
        </w:tc>
        <w:tc>
          <w:tcPr>
            <w:tcW w:w="2295" w:type="dxa"/>
            <w:vAlign w:val="center"/>
          </w:tcPr>
          <w:p w:rsidR="00C07356" w:rsidRDefault="00C07356" w:rsidP="005B1EF4">
            <w:pPr>
              <w:pStyle w:val="TableText"/>
            </w:pPr>
          </w:p>
        </w:tc>
        <w:tc>
          <w:tcPr>
            <w:tcW w:w="1440" w:type="dxa"/>
            <w:vAlign w:val="center"/>
          </w:tcPr>
          <w:p w:rsidR="00C07356" w:rsidRDefault="00C07356" w:rsidP="005B1EF4">
            <w:pPr>
              <w:pStyle w:val="TableText"/>
            </w:pPr>
          </w:p>
        </w:tc>
        <w:tc>
          <w:tcPr>
            <w:tcW w:w="1440" w:type="dxa"/>
            <w:vAlign w:val="center"/>
          </w:tcPr>
          <w:p w:rsidR="00C07356" w:rsidRDefault="00C07356" w:rsidP="005B1EF4">
            <w:pPr>
              <w:pStyle w:val="TableText"/>
            </w:pPr>
          </w:p>
        </w:tc>
        <w:tc>
          <w:tcPr>
            <w:tcW w:w="1440" w:type="dxa"/>
            <w:vAlign w:val="center"/>
          </w:tcPr>
          <w:p w:rsidR="00C07356" w:rsidRDefault="00C07356" w:rsidP="005B1EF4">
            <w:pPr>
              <w:pStyle w:val="TableText"/>
            </w:pPr>
            <w:r>
              <w:t>Due on receipt</w:t>
            </w:r>
          </w:p>
        </w:tc>
      </w:tr>
    </w:tbl>
    <w:p w:rsidR="00C07356" w:rsidRDefault="00C07356"/>
    <w:p w:rsidR="00361A8F" w:rsidRDefault="00361A8F"/>
    <w:p w:rsidR="00361A8F" w:rsidRDefault="00361A8F"/>
    <w:p w:rsidR="00361A8F" w:rsidRDefault="00361A8F"/>
    <w:p w:rsidR="00361A8F" w:rsidRDefault="00361A8F"/>
    <w:p w:rsidR="00361A8F" w:rsidRDefault="00361A8F"/>
    <w:p w:rsidR="00361A8F" w:rsidRDefault="00361A8F"/>
    <w:p w:rsidR="00361A8F" w:rsidRDefault="00361A8F"/>
    <w:sectPr w:rsidR="00361A8F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3A"/>
    <w:rsid w:val="000D1747"/>
    <w:rsid w:val="00306016"/>
    <w:rsid w:val="00361A8F"/>
    <w:rsid w:val="00740D13"/>
    <w:rsid w:val="00747255"/>
    <w:rsid w:val="0082412E"/>
    <w:rsid w:val="00B4353A"/>
    <w:rsid w:val="00C07356"/>
    <w:rsid w:val="00F22E6E"/>
    <w:rsid w:val="00F4130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C19CF09-73DA-4FE4-9ADB-743C68DB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Heading3Char">
    <w:name w:val="Heading 3 Char"/>
    <w:basedOn w:val="DefaultParagraphFont"/>
    <w:link w:val="Heading3"/>
    <w:semiHidden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Normal"/>
    <w:qFormat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Heading3"/>
    <w:qFormat/>
  </w:style>
  <w:style w:type="paragraph" w:customStyle="1" w:styleId="Slogan">
    <w:name w:val="Slogan"/>
    <w:basedOn w:val="Heading3"/>
    <w:qFormat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Heading2"/>
    <w:qFormat/>
  </w:style>
  <w:style w:type="paragraph" w:customStyle="1" w:styleId="ColumnHeading">
    <w:name w:val="Column Heading"/>
    <w:basedOn w:val="Heading3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ommentsNotBold">
    <w:name w:val="Comments (Not Bold)"/>
    <w:basedOn w:val="Comments"/>
    <w:qFormat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mation\AppData\Roaming\Microsoft\Templates\Sales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A57C098C7345E0B0410AED0FBB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E62C0-DC0C-4997-960A-BC75D7531CC0}"/>
      </w:docPartPr>
      <w:docPartBody>
        <w:p w:rsidR="00000000" w:rsidRDefault="00DC44FF">
          <w:pPr>
            <w:pStyle w:val="74A57C098C7345E0B0410AED0FBBD755"/>
          </w:pPr>
          <w:r>
            <w:t>[Company Name]</w:t>
          </w:r>
        </w:p>
      </w:docPartBody>
    </w:docPart>
    <w:docPart>
      <w:docPartPr>
        <w:name w:val="82215C0060554A4FBFA092E74DDF6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145C-4EF6-423D-BE39-1838CACD3176}"/>
      </w:docPartPr>
      <w:docPartBody>
        <w:p w:rsidR="00000000" w:rsidRDefault="00DC44FF">
          <w:pPr>
            <w:pStyle w:val="82215C0060554A4FBFA092E74DDF6D22"/>
          </w:pPr>
          <w:r>
            <w:t>[Company Slogan]</w:t>
          </w:r>
        </w:p>
      </w:docPartBody>
    </w:docPart>
    <w:docPart>
      <w:docPartPr>
        <w:name w:val="E5B9CFD4864C4AB0AFE8DD42BD255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8CF4A-2F99-48F0-BEFE-BD76A87E3876}"/>
      </w:docPartPr>
      <w:docPartBody>
        <w:p w:rsidR="00000000" w:rsidRDefault="00DC44FF">
          <w:pPr>
            <w:pStyle w:val="E5B9CFD4864C4AB0AFE8DD42BD255150"/>
          </w:pPr>
          <w:r>
            <w:t>[Company Address]</w:t>
          </w:r>
        </w:p>
      </w:docPartBody>
    </w:docPart>
    <w:docPart>
      <w:docPartPr>
        <w:name w:val="0F58F13CC7CB48C5B454A3853409F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8AEB2-DA7D-4819-80EF-8FCB8ECD3535}"/>
      </w:docPartPr>
      <w:docPartBody>
        <w:p w:rsidR="00000000" w:rsidRDefault="00DC44FF">
          <w:pPr>
            <w:pStyle w:val="0F58F13CC7CB48C5B454A3853409F078"/>
          </w:pPr>
          <w:r>
            <w:t>[Phone Number]</w:t>
          </w:r>
        </w:p>
      </w:docPartBody>
    </w:docPart>
    <w:docPart>
      <w:docPartPr>
        <w:name w:val="1A4CACB1FB5F4126B190C08371902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2DFE1-F0F0-443D-AD17-1552856CCF03}"/>
      </w:docPartPr>
      <w:docPartBody>
        <w:p w:rsidR="00000000" w:rsidRDefault="00DC44FF">
          <w:pPr>
            <w:pStyle w:val="1A4CACB1FB5F4126B190C08371902C8D"/>
          </w:pPr>
          <w:r>
            <w:t>[Fax Number]</w:t>
          </w:r>
        </w:p>
      </w:docPartBody>
    </w:docPart>
    <w:docPart>
      <w:docPartPr>
        <w:name w:val="96C0B974AD1D426B813BCAD78E42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19059-C1B2-4036-888B-B2CC6F5CB107}"/>
      </w:docPartPr>
      <w:docPartBody>
        <w:p w:rsidR="00000000" w:rsidRDefault="00DC44FF">
          <w:pPr>
            <w:pStyle w:val="96C0B974AD1D426B813BCAD78E42AB27"/>
          </w:pPr>
          <w:r>
            <w:t>[100]</w:t>
          </w:r>
        </w:p>
      </w:docPartBody>
    </w:docPart>
    <w:docPart>
      <w:docPartPr>
        <w:name w:val="AB38718FB47F40C09EC8F20889CA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FEB5-6351-485E-8D2E-6CA1F1D4D4C0}"/>
      </w:docPartPr>
      <w:docPartBody>
        <w:p w:rsidR="00000000" w:rsidRDefault="00DC44FF">
          <w:pPr>
            <w:pStyle w:val="AB38718FB47F40C09EC8F20889CA1CB6"/>
          </w:pPr>
          <w:r>
            <w:t>[Pick the date]</w:t>
          </w:r>
        </w:p>
      </w:docPartBody>
    </w:docPart>
    <w:docPart>
      <w:docPartPr>
        <w:name w:val="484DB55436B04E6BB69DED9664D8E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B3F61-8BA0-4756-AC23-0BC971C4D02E}"/>
      </w:docPartPr>
      <w:docPartBody>
        <w:p w:rsidR="00000000" w:rsidRDefault="00DC44FF">
          <w:pPr>
            <w:pStyle w:val="484DB55436B04E6BB69DED9664D8E661"/>
          </w:pPr>
          <w:r>
            <w:t>[Name]</w:t>
          </w:r>
        </w:p>
      </w:docPartBody>
    </w:docPart>
    <w:docPart>
      <w:docPartPr>
        <w:name w:val="008A54712241445BA20FAACDA68BF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85E8C-F662-4F79-B856-2E459EF0FEB9}"/>
      </w:docPartPr>
      <w:docPartBody>
        <w:p w:rsidR="00000000" w:rsidRDefault="00DC44FF">
          <w:pPr>
            <w:pStyle w:val="008A54712241445BA20FAACDA68BFDC3"/>
          </w:pPr>
          <w:r>
            <w:t>[Company Name]</w:t>
          </w:r>
        </w:p>
      </w:docPartBody>
    </w:docPart>
    <w:docPart>
      <w:docPartPr>
        <w:name w:val="6547C5FD5B3F4CE9B90E3D4EED89B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EEB7-2BAF-4A31-9280-5B2537CDCF61}"/>
      </w:docPartPr>
      <w:docPartBody>
        <w:p w:rsidR="00000000" w:rsidRDefault="00DC44FF">
          <w:pPr>
            <w:pStyle w:val="6547C5FD5B3F4CE9B90E3D4EED89BD28"/>
          </w:pPr>
          <w:r>
            <w:t>[Street Address]</w:t>
          </w:r>
        </w:p>
      </w:docPartBody>
    </w:docPart>
    <w:docPart>
      <w:docPartPr>
        <w:name w:val="54F25E2897AB47C3B662DF6A510EF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C2134-1AE1-4717-A8ED-C66743AF6486}"/>
      </w:docPartPr>
      <w:docPartBody>
        <w:p w:rsidR="00000000" w:rsidRDefault="00DC44FF">
          <w:pPr>
            <w:pStyle w:val="54F25E2897AB47C3B662DF6A510EF748"/>
          </w:pPr>
          <w:r>
            <w:t>[City, ST ZIP Code]</w:t>
          </w:r>
        </w:p>
      </w:docPartBody>
    </w:docPart>
    <w:docPart>
      <w:docPartPr>
        <w:name w:val="CAF646DACD6B43DEB52B71C72D2D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2220D-E5C9-4D41-936C-17C4098B3130}"/>
      </w:docPartPr>
      <w:docPartBody>
        <w:p w:rsidR="00000000" w:rsidRDefault="00DC44FF">
          <w:pPr>
            <w:pStyle w:val="CAF646DACD6B43DEB52B71C72D2DB335"/>
          </w:pPr>
          <w:r>
            <w:t>[Phone Number]</w:t>
          </w:r>
        </w:p>
      </w:docPartBody>
    </w:docPart>
    <w:docPart>
      <w:docPartPr>
        <w:name w:val="44EA725DF8BC4863A23FE21949024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C760-6D40-41A3-8E46-D5FB73D37F3E}"/>
      </w:docPartPr>
      <w:docPartBody>
        <w:p w:rsidR="00000000" w:rsidRDefault="00DC44FF">
          <w:pPr>
            <w:pStyle w:val="44EA725DF8BC4863A23FE2194902460B"/>
          </w:pPr>
          <w:r>
            <w:t>[Name]</w:t>
          </w:r>
        </w:p>
      </w:docPartBody>
    </w:docPart>
    <w:docPart>
      <w:docPartPr>
        <w:name w:val="98614C8F778B4CE7BC6BB580C259E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7348E-63B9-4B71-B772-F18818D7AC2D}"/>
      </w:docPartPr>
      <w:docPartBody>
        <w:p w:rsidR="00000000" w:rsidRDefault="00DC44FF">
          <w:pPr>
            <w:pStyle w:val="98614C8F778B4CE7BC6BB580C259E89C"/>
          </w:pPr>
          <w:r>
            <w:t>[Company</w:t>
          </w:r>
          <w:r>
            <w:t xml:space="preserve"> Name]</w:t>
          </w:r>
        </w:p>
      </w:docPartBody>
    </w:docPart>
    <w:docPart>
      <w:docPartPr>
        <w:name w:val="902AC0E3782842958CC8AEC5A035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0C615-6BA7-4FE6-8751-232650D4D422}"/>
      </w:docPartPr>
      <w:docPartBody>
        <w:p w:rsidR="00000000" w:rsidRDefault="00DC44FF">
          <w:pPr>
            <w:pStyle w:val="902AC0E3782842958CC8AEC5A035B5C1"/>
          </w:pPr>
          <w:r>
            <w:t>[Street Address]</w:t>
          </w:r>
        </w:p>
      </w:docPartBody>
    </w:docPart>
    <w:docPart>
      <w:docPartPr>
        <w:name w:val="FCA8437AED444C0698D4D4AB96881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E0CB2-EA95-4F2A-B8D3-BC2F350667A5}"/>
      </w:docPartPr>
      <w:docPartBody>
        <w:p w:rsidR="00000000" w:rsidRDefault="00DC44FF">
          <w:pPr>
            <w:pStyle w:val="FCA8437AED444C0698D4D4AB96881F18"/>
          </w:pPr>
          <w:r>
            <w:t>[City, ST ZIP Code]</w:t>
          </w:r>
        </w:p>
      </w:docPartBody>
    </w:docPart>
    <w:docPart>
      <w:docPartPr>
        <w:name w:val="89EFCCA7B4E44232B0E3078620C5E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1F67A-0C5C-4EED-A721-60BB38DC07A9}"/>
      </w:docPartPr>
      <w:docPartBody>
        <w:p w:rsidR="00000000" w:rsidRDefault="00DC44FF">
          <w:pPr>
            <w:pStyle w:val="89EFCCA7B4E44232B0E3078620C5EBA4"/>
          </w:pPr>
          <w:r>
            <w:t>[Phone Number]</w:t>
          </w:r>
        </w:p>
      </w:docPartBody>
    </w:docPart>
    <w:docPart>
      <w:docPartPr>
        <w:name w:val="CB9262786CDD43F89878A9F9BB09D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600F9-E8D9-47F3-85AB-4C33C799C2F4}"/>
      </w:docPartPr>
      <w:docPartBody>
        <w:p w:rsidR="00000000" w:rsidRDefault="00DC44FF">
          <w:pPr>
            <w:pStyle w:val="CB9262786CDD43F89878A9F9BB09D7A7"/>
          </w:pPr>
          <w:r>
            <w:t>[Your 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FF"/>
    <w:rsid w:val="00DC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57C098C7345E0B0410AED0FBBD755">
    <w:name w:val="74A57C098C7345E0B0410AED0FBBD755"/>
  </w:style>
  <w:style w:type="paragraph" w:customStyle="1" w:styleId="82215C0060554A4FBFA092E74DDF6D22">
    <w:name w:val="82215C0060554A4FBFA092E74DDF6D22"/>
  </w:style>
  <w:style w:type="paragraph" w:customStyle="1" w:styleId="E5B9CFD4864C4AB0AFE8DD42BD255150">
    <w:name w:val="E5B9CFD4864C4AB0AFE8DD42BD255150"/>
  </w:style>
  <w:style w:type="paragraph" w:customStyle="1" w:styleId="0F58F13CC7CB48C5B454A3853409F078">
    <w:name w:val="0F58F13CC7CB48C5B454A3853409F078"/>
  </w:style>
  <w:style w:type="paragraph" w:customStyle="1" w:styleId="1A4CACB1FB5F4126B190C08371902C8D">
    <w:name w:val="1A4CACB1FB5F4126B190C08371902C8D"/>
  </w:style>
  <w:style w:type="paragraph" w:customStyle="1" w:styleId="96C0B974AD1D426B813BCAD78E42AB27">
    <w:name w:val="96C0B974AD1D426B813BCAD78E42AB27"/>
  </w:style>
  <w:style w:type="paragraph" w:customStyle="1" w:styleId="AB38718FB47F40C09EC8F20889CA1CB6">
    <w:name w:val="AB38718FB47F40C09EC8F20889CA1CB6"/>
  </w:style>
  <w:style w:type="paragraph" w:customStyle="1" w:styleId="484DB55436B04E6BB69DED9664D8E661">
    <w:name w:val="484DB55436B04E6BB69DED9664D8E661"/>
  </w:style>
  <w:style w:type="paragraph" w:customStyle="1" w:styleId="008A54712241445BA20FAACDA68BFDC3">
    <w:name w:val="008A54712241445BA20FAACDA68BFDC3"/>
  </w:style>
  <w:style w:type="paragraph" w:customStyle="1" w:styleId="6547C5FD5B3F4CE9B90E3D4EED89BD28">
    <w:name w:val="6547C5FD5B3F4CE9B90E3D4EED89BD28"/>
  </w:style>
  <w:style w:type="paragraph" w:customStyle="1" w:styleId="54F25E2897AB47C3B662DF6A510EF748">
    <w:name w:val="54F25E2897AB47C3B662DF6A510EF748"/>
  </w:style>
  <w:style w:type="paragraph" w:customStyle="1" w:styleId="CAF646DACD6B43DEB52B71C72D2DB335">
    <w:name w:val="CAF646DACD6B43DEB52B71C72D2DB335"/>
  </w:style>
  <w:style w:type="paragraph" w:customStyle="1" w:styleId="44EA725DF8BC4863A23FE2194902460B">
    <w:name w:val="44EA725DF8BC4863A23FE2194902460B"/>
  </w:style>
  <w:style w:type="paragraph" w:customStyle="1" w:styleId="98614C8F778B4CE7BC6BB580C259E89C">
    <w:name w:val="98614C8F778B4CE7BC6BB580C259E89C"/>
  </w:style>
  <w:style w:type="paragraph" w:customStyle="1" w:styleId="902AC0E3782842958CC8AEC5A035B5C1">
    <w:name w:val="902AC0E3782842958CC8AEC5A035B5C1"/>
  </w:style>
  <w:style w:type="paragraph" w:customStyle="1" w:styleId="FCA8437AED444C0698D4D4AB96881F18">
    <w:name w:val="FCA8437AED444C0698D4D4AB96881F18"/>
  </w:style>
  <w:style w:type="paragraph" w:customStyle="1" w:styleId="89EFCCA7B4E44232B0E3078620C5EBA4">
    <w:name w:val="89EFCCA7B4E44232B0E3078620C5EBA4"/>
  </w:style>
  <w:style w:type="paragraph" w:customStyle="1" w:styleId="CB9262786CDD43F89878A9F9BB09D7A7">
    <w:name w:val="CB9262786CDD43F89878A9F9BB09D7A7"/>
  </w:style>
  <w:style w:type="paragraph" w:customStyle="1" w:styleId="F46EF323FC7D4F06924880905C229CAC">
    <w:name w:val="F46EF323FC7D4F06924880905C229CAC"/>
  </w:style>
  <w:style w:type="paragraph" w:customStyle="1" w:styleId="9FF822D9F9DF49B391309C390CD8ECB2">
    <w:name w:val="9FF822D9F9DF49B391309C390CD8ECB2"/>
  </w:style>
  <w:style w:type="paragraph" w:customStyle="1" w:styleId="6E528F2D75F6448A856BF17FBD2973CA">
    <w:name w:val="6E528F2D75F6448A856BF17FBD2973CA"/>
  </w:style>
  <w:style w:type="paragraph" w:customStyle="1" w:styleId="609261E9A6A14CDDA1C491A155E55077">
    <w:name w:val="609261E9A6A14CDDA1C491A155E55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2863462-0860-4A01-B137-F1FD88867F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invoice.dotx</Template>
  <TotalTime>2078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</vt:lpstr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subject/>
  <dc:creator>Animation</dc:creator>
  <cp:keywords/>
  <cp:lastModifiedBy>Animation</cp:lastModifiedBy>
  <cp:revision>2</cp:revision>
  <cp:lastPrinted>2006-08-01T17:47:00Z</cp:lastPrinted>
  <dcterms:created xsi:type="dcterms:W3CDTF">2015-03-26T18:16:00Z</dcterms:created>
  <dcterms:modified xsi:type="dcterms:W3CDTF">2015-03-28T14:45:00Z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TC100726769990</vt:lpwstr>
  </property>
</Properties>
</file>